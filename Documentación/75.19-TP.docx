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518" w:rsidRDefault="00600518" w:rsidP="00CB2D3F">
      <w:pPr>
        <w:jc w:val="right"/>
        <w:rPr>
          <w:lang w:val="en-US"/>
        </w:rPr>
      </w:pPr>
      <w:bookmarkStart w:id="0" w:name="_Toc386403573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6.2pt;margin-top:5.3pt;width:175.3pt;height:129.05pt;z-index:251658240" strokecolor="white">
            <v:textbox style="mso-next-textbox:#_x0000_s1026;mso-fit-shape-to-text:t">
              <w:txbxContent>
                <w:p w:rsidR="00600518" w:rsidRDefault="00600518" w:rsidP="00CB2D3F">
                  <w:pPr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1er Cuatrimestre 2014</w:t>
                  </w:r>
                </w:p>
                <w:p w:rsidR="00600518" w:rsidRDefault="00600518" w:rsidP="00CB2D3F">
                  <w:pPr>
                    <w:spacing w:after="0" w:line="240" w:lineRule="auto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Facultad de Ingeniería</w:t>
                  </w:r>
                </w:p>
                <w:p w:rsidR="00600518" w:rsidRDefault="00600518" w:rsidP="00CB2D3F">
                  <w:pPr>
                    <w:spacing w:line="240" w:lineRule="auto"/>
                    <w:jc w:val="right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Universidad de Buenos Aires</w:t>
                  </w:r>
                </w:p>
              </w:txbxContent>
            </v:textbox>
          </v:shape>
        </w:pict>
      </w:r>
      <w:r w:rsidRPr="00EA2A1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5 Imagen" o:spid="_x0000_i1025" type="#_x0000_t75" alt="fiuba.jpg" style="width:36pt;height:1in;visibility:visible">
            <v:imagedata r:id="rId7" o:title=""/>
          </v:shape>
        </w:pict>
      </w:r>
    </w:p>
    <w:p w:rsidR="00600518" w:rsidRDefault="00600518" w:rsidP="00CB2D3F">
      <w:pPr>
        <w:jc w:val="right"/>
        <w:rPr>
          <w:lang w:val="en-US"/>
        </w:rPr>
      </w:pPr>
    </w:p>
    <w:p w:rsidR="00600518" w:rsidRDefault="00600518" w:rsidP="00CB2D3F">
      <w:pPr>
        <w:jc w:val="right"/>
        <w:rPr>
          <w:lang w:val="en-US"/>
        </w:rPr>
      </w:pPr>
    </w:p>
    <w:p w:rsidR="00600518" w:rsidRDefault="00600518" w:rsidP="00CB2D3F">
      <w:pPr>
        <w:jc w:val="center"/>
        <w:rPr>
          <w:lang w:val="en-US"/>
        </w:rPr>
      </w:pPr>
    </w:p>
    <w:p w:rsidR="00600518" w:rsidRPr="002A3CC5" w:rsidRDefault="00600518" w:rsidP="00CB2D3F">
      <w:pPr>
        <w:jc w:val="center"/>
        <w:rPr>
          <w:sz w:val="48"/>
          <w:szCs w:val="48"/>
        </w:rPr>
      </w:pPr>
      <w:r>
        <w:rPr>
          <w:sz w:val="48"/>
          <w:szCs w:val="48"/>
        </w:rPr>
        <w:t>75.19</w:t>
      </w:r>
      <w:r w:rsidRPr="002A3CC5">
        <w:rPr>
          <w:sz w:val="48"/>
          <w:szCs w:val="48"/>
        </w:rPr>
        <w:t xml:space="preserve"> – </w:t>
      </w:r>
      <w:r>
        <w:rPr>
          <w:sz w:val="48"/>
          <w:szCs w:val="48"/>
        </w:rPr>
        <w:t>Teoría de la Comunicación</w:t>
      </w:r>
    </w:p>
    <w:p w:rsidR="00600518" w:rsidRDefault="00600518" w:rsidP="00CB2D3F">
      <w:pPr>
        <w:jc w:val="center"/>
        <w:rPr>
          <w:sz w:val="32"/>
          <w:szCs w:val="32"/>
        </w:rPr>
      </w:pPr>
      <w:r>
        <w:rPr>
          <w:sz w:val="32"/>
          <w:szCs w:val="32"/>
        </w:rPr>
        <w:t>Cátedra Caram – Sarris</w:t>
      </w:r>
    </w:p>
    <w:p w:rsidR="00600518" w:rsidRDefault="00600518" w:rsidP="00CB2D3F">
      <w:pPr>
        <w:jc w:val="center"/>
        <w:rPr>
          <w:sz w:val="32"/>
          <w:szCs w:val="32"/>
        </w:rPr>
      </w:pPr>
    </w:p>
    <w:p w:rsidR="00600518" w:rsidRDefault="00600518" w:rsidP="00CB2D3F">
      <w:pPr>
        <w:jc w:val="center"/>
        <w:rPr>
          <w:sz w:val="32"/>
          <w:szCs w:val="32"/>
        </w:rPr>
      </w:pPr>
    </w:p>
    <w:p w:rsidR="00600518" w:rsidRDefault="00600518" w:rsidP="0045015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Trabajo Práctico – Algoritmos Genéticos </w:t>
      </w:r>
    </w:p>
    <w:p w:rsidR="00600518" w:rsidRDefault="00600518" w:rsidP="00CB2D3F">
      <w:pPr>
        <w:jc w:val="center"/>
        <w:rPr>
          <w:sz w:val="40"/>
          <w:szCs w:val="40"/>
        </w:rPr>
      </w:pPr>
    </w:p>
    <w:p w:rsidR="00600518" w:rsidRDefault="00600518" w:rsidP="00CB2D3F">
      <w:pPr>
        <w:jc w:val="center"/>
        <w:rPr>
          <w:sz w:val="40"/>
          <w:szCs w:val="40"/>
        </w:rPr>
      </w:pPr>
    </w:p>
    <w:p w:rsidR="00600518" w:rsidRPr="002A3CC5" w:rsidRDefault="00600518" w:rsidP="002A3CC5">
      <w:pPr>
        <w:rPr>
          <w:sz w:val="24"/>
          <w:szCs w:val="24"/>
        </w:rPr>
      </w:pPr>
      <w:r>
        <w:rPr>
          <w:sz w:val="24"/>
          <w:szCs w:val="24"/>
        </w:rPr>
        <w:t>Integrantes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2268"/>
        <w:gridCol w:w="3827"/>
      </w:tblGrid>
      <w:tr w:rsidR="00600518" w:rsidRPr="001025DC" w:rsidTr="001025DC">
        <w:trPr>
          <w:jc w:val="center"/>
        </w:trPr>
        <w:tc>
          <w:tcPr>
            <w:tcW w:w="2518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Chavar, Hugo</w:t>
            </w:r>
          </w:p>
        </w:tc>
        <w:tc>
          <w:tcPr>
            <w:tcW w:w="2268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90541</w:t>
            </w:r>
          </w:p>
        </w:tc>
        <w:tc>
          <w:tcPr>
            <w:tcW w:w="3827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rFonts w:cs="URWBookmanL-LighItal"/>
                <w:sz w:val="24"/>
                <w:szCs w:val="24"/>
                <w:lang w:val="es-ES"/>
              </w:rPr>
            </w:pPr>
            <w:r w:rsidRPr="001025DC">
              <w:rPr>
                <w:rFonts w:cs="URWBookmanL-LighItal"/>
                <w:sz w:val="24"/>
                <w:szCs w:val="24"/>
                <w:lang w:val="es-ES"/>
              </w:rPr>
              <w:t>hechavar@gmail.com</w:t>
            </w:r>
          </w:p>
        </w:tc>
      </w:tr>
      <w:tr w:rsidR="00600518" w:rsidRPr="001025DC" w:rsidTr="001025DC">
        <w:trPr>
          <w:jc w:val="center"/>
        </w:trPr>
        <w:tc>
          <w:tcPr>
            <w:tcW w:w="2518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Meller, Diego</w:t>
            </w:r>
          </w:p>
        </w:tc>
        <w:tc>
          <w:tcPr>
            <w:tcW w:w="2268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91299</w:t>
            </w:r>
          </w:p>
        </w:tc>
        <w:tc>
          <w:tcPr>
            <w:tcW w:w="3827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rFonts w:cs="URWBookmanL-LighItal"/>
                <w:sz w:val="24"/>
                <w:szCs w:val="24"/>
                <w:lang w:val="es-ES"/>
              </w:rPr>
            </w:pPr>
            <w:r w:rsidRPr="001025DC">
              <w:rPr>
                <w:rFonts w:cs="URWBookmanL-LighItal"/>
                <w:sz w:val="24"/>
                <w:szCs w:val="24"/>
                <w:lang w:val="es-ES"/>
              </w:rPr>
              <w:t>mellerster@gmail.com</w:t>
            </w:r>
          </w:p>
        </w:tc>
      </w:tr>
      <w:tr w:rsidR="00600518" w:rsidRPr="001025DC" w:rsidTr="001025DC">
        <w:trPr>
          <w:jc w:val="center"/>
        </w:trPr>
        <w:tc>
          <w:tcPr>
            <w:tcW w:w="2518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Zurita, Stephanie</w:t>
            </w:r>
          </w:p>
        </w:tc>
        <w:tc>
          <w:tcPr>
            <w:tcW w:w="2268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91809</w:t>
            </w:r>
          </w:p>
        </w:tc>
        <w:tc>
          <w:tcPr>
            <w:tcW w:w="3827" w:type="dxa"/>
          </w:tcPr>
          <w:p w:rsidR="00600518" w:rsidRPr="001025DC" w:rsidRDefault="00600518" w:rsidP="001025D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025DC">
              <w:rPr>
                <w:sz w:val="24"/>
                <w:szCs w:val="24"/>
              </w:rPr>
              <w:t>abigail.zurita@gmail.com</w:t>
            </w:r>
          </w:p>
        </w:tc>
      </w:tr>
    </w:tbl>
    <w:p w:rsidR="00600518" w:rsidRDefault="00600518" w:rsidP="00EF0F91">
      <w:pPr>
        <w:rPr>
          <w:sz w:val="36"/>
          <w:szCs w:val="36"/>
        </w:rPr>
        <w:sectPr w:rsidR="00600518" w:rsidSect="00830DC3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00518" w:rsidRDefault="00600518">
      <w:pPr>
        <w:pStyle w:val="TOCHeading"/>
      </w:pPr>
      <w:r>
        <w:t>Tabla de contenido</w:t>
      </w:r>
    </w:p>
    <w:p w:rsidR="00600518" w:rsidRDefault="00600518">
      <w:pPr>
        <w:pStyle w:val="TOC1"/>
        <w:tabs>
          <w:tab w:val="right" w:leader="dot" w:pos="8828"/>
        </w:tabs>
        <w:rPr>
          <w:noProof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392071255" w:history="1">
        <w:r w:rsidRPr="00E5575A">
          <w:rPr>
            <w:rStyle w:val="Hyperlink"/>
            <w:noProof/>
          </w:rPr>
          <w:t>Introducción a Algoritmos Genéticos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_Toc392071255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0518" w:rsidRDefault="00600518">
      <w:pPr>
        <w:pStyle w:val="TOC1"/>
        <w:tabs>
          <w:tab w:val="right" w:leader="dot" w:pos="8828"/>
        </w:tabs>
        <w:rPr>
          <w:noProof/>
        </w:rPr>
      </w:pPr>
      <w:hyperlink w:anchor="_Toc392071256" w:history="1">
        <w:r w:rsidRPr="00E5575A">
          <w:rPr>
            <w:rStyle w:val="Hyperlink"/>
            <w:noProof/>
          </w:rPr>
          <w:t>Uso del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_Toc392071256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0518" w:rsidRDefault="00600518">
      <w:pPr>
        <w:pStyle w:val="TOC1"/>
        <w:tabs>
          <w:tab w:val="right" w:leader="dot" w:pos="8828"/>
        </w:tabs>
        <w:rPr>
          <w:noProof/>
        </w:rPr>
      </w:pPr>
      <w:hyperlink w:anchor="_Toc392071257" w:history="1">
        <w:r w:rsidRPr="00E5575A">
          <w:rPr>
            <w:rStyle w:val="Hyperlink"/>
            <w:noProof/>
          </w:rPr>
          <w:t>Código Fuente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_Toc392071257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00518" w:rsidRDefault="00600518">
      <w:pPr>
        <w:rPr>
          <w:lang w:val="es-ES"/>
        </w:rPr>
      </w:pPr>
      <w:r>
        <w:rPr>
          <w:lang w:val="es-ES"/>
        </w:rPr>
        <w:fldChar w:fldCharType="end"/>
      </w:r>
    </w:p>
    <w:bookmarkEnd w:id="0"/>
    <w:p w:rsidR="00600518" w:rsidRDefault="00600518">
      <w:pPr>
        <w:rPr>
          <w:rFonts w:ascii="Cambria" w:hAnsi="Cambria"/>
          <w:b/>
          <w:bCs/>
          <w:color w:val="365F91"/>
          <w:sz w:val="28"/>
          <w:szCs w:val="28"/>
        </w:rPr>
      </w:pPr>
      <w:r>
        <w:rPr>
          <w:rFonts w:ascii="Cambria" w:hAnsi="Cambria"/>
          <w:b/>
          <w:bCs/>
          <w:color w:val="365F91"/>
          <w:sz w:val="28"/>
          <w:szCs w:val="28"/>
        </w:rPr>
        <w:br w:type="page"/>
      </w:r>
    </w:p>
    <w:p w:rsidR="00600518" w:rsidRDefault="00600518" w:rsidP="00964080">
      <w:pPr>
        <w:pStyle w:val="Heading1"/>
      </w:pPr>
      <w:bookmarkStart w:id="1" w:name="_Toc392071255"/>
      <w:r>
        <w:t>Introducción a Algoritmos Genéticos</w:t>
      </w:r>
      <w:bookmarkEnd w:id="1"/>
    </w:p>
    <w:p w:rsidR="00600518" w:rsidRPr="00964080" w:rsidRDefault="00600518" w:rsidP="00964080"/>
    <w:p w:rsidR="00600518" w:rsidRPr="00D212FC" w:rsidRDefault="00600518" w:rsidP="00D212FC">
      <w:r w:rsidRPr="00D212FC">
        <w:t>Un algoritmo genético es un método adaptativo que usa la búsqueda y el aprendizaje para</w:t>
      </w:r>
      <w:r>
        <w:t xml:space="preserve"> </w:t>
      </w:r>
      <w:r w:rsidRPr="00D212FC">
        <w:t>resolver problemas, basándose en los procesos de evolu</w:t>
      </w:r>
      <w:r>
        <w:t xml:space="preserve">ción genética de los organismos </w:t>
      </w:r>
      <w:r w:rsidRPr="00D212FC">
        <w:t>vivos. Su objetivo es encontrar una “buena” solución, no garantiza que sea la óptima.</w:t>
      </w:r>
    </w:p>
    <w:p w:rsidR="00600518" w:rsidRDefault="00600518" w:rsidP="00171CE3">
      <w:r w:rsidRPr="00D212FC">
        <w:t>Para operar, parte de una población inicial y evalúa la aptit</w:t>
      </w:r>
      <w:r>
        <w:t xml:space="preserve">ud de cada individuo. Si no hay </w:t>
      </w:r>
      <w:r w:rsidRPr="00D212FC">
        <w:t xml:space="preserve">una solución satisfactoria, ejecuta un proceso iterativo de </w:t>
      </w:r>
      <w:r>
        <w:t xml:space="preserve">selección (elige los individuos </w:t>
      </w:r>
      <w:r w:rsidRPr="00D212FC">
        <w:t>más aptos para que su información permanezca en las siguie</w:t>
      </w:r>
      <w:r>
        <w:t xml:space="preserve">ntes generaciones), cruzamiento </w:t>
      </w:r>
      <w:r w:rsidRPr="00D212FC">
        <w:t>(permite que los con más aptitud combinen sus</w:t>
      </w:r>
      <w:r>
        <w:t xml:space="preserve"> atributos) y mutación (fomenta </w:t>
      </w:r>
      <w:r w:rsidRPr="00D212FC">
        <w:t>la diversidad cambiando algunas características al azar); y</w:t>
      </w:r>
      <w:r>
        <w:t xml:space="preserve"> lo repite las veces necesarias </w:t>
      </w:r>
      <w:r w:rsidRPr="00D212FC">
        <w:t>hasta cumplir con la condición de parada. Cada individuo r</w:t>
      </w:r>
      <w:r>
        <w:t xml:space="preserve">epresenta una solución posible, </w:t>
      </w:r>
      <w:r w:rsidRPr="00D212FC">
        <w:t>y se elige la que tenga mayor aptitud.</w:t>
      </w:r>
    </w:p>
    <w:p w:rsidR="00600518" w:rsidRDefault="00600518" w:rsidP="00171CE3">
      <w:r>
        <w:t>El algoritmo toma parámetros para poder definir la población y los pasos de la población estos son:</w:t>
      </w:r>
    </w:p>
    <w:p w:rsidR="00600518" w:rsidRDefault="00600518" w:rsidP="00BF3355">
      <w:pPr>
        <w:numPr>
          <w:ilvl w:val="0"/>
          <w:numId w:val="8"/>
        </w:numPr>
      </w:pPr>
      <w:r w:rsidRPr="00BF3355">
        <w:t>Cantidad</w:t>
      </w:r>
      <w:r>
        <w:t xml:space="preserve"> </w:t>
      </w:r>
      <w:r w:rsidRPr="00BF3355">
        <w:t>Individuos</w:t>
      </w:r>
      <w:r>
        <w:t xml:space="preserve"> </w:t>
      </w:r>
      <w:r w:rsidRPr="00BF3355">
        <w:t>En</w:t>
      </w:r>
      <w:r>
        <w:t xml:space="preserve"> </w:t>
      </w:r>
      <w:r w:rsidRPr="00BF3355">
        <w:t>Población</w:t>
      </w:r>
      <w:r>
        <w:t>: Cuantos individuos se encuentran en la población original.</w:t>
      </w:r>
    </w:p>
    <w:p w:rsidR="00600518" w:rsidRDefault="00600518" w:rsidP="00BF3355">
      <w:pPr>
        <w:numPr>
          <w:ilvl w:val="0"/>
          <w:numId w:val="8"/>
        </w:numPr>
      </w:pPr>
      <w:r w:rsidRPr="00BF3355">
        <w:t>Tasa</w:t>
      </w:r>
      <w:r>
        <w:t xml:space="preserve"> </w:t>
      </w:r>
      <w:r w:rsidRPr="00BF3355">
        <w:t>De</w:t>
      </w:r>
      <w:r>
        <w:t xml:space="preserve"> Selección: Sirve para saber que cantidad de individuos mueren debido a la selección, son aquellos que no que tengan menor aptitud.</w:t>
      </w:r>
    </w:p>
    <w:p w:rsidR="00600518" w:rsidRDefault="00600518" w:rsidP="00BF3355">
      <w:pPr>
        <w:numPr>
          <w:ilvl w:val="0"/>
          <w:numId w:val="8"/>
        </w:numPr>
      </w:pPr>
      <w:r w:rsidRPr="00BF3355">
        <w:t>Tasa</w:t>
      </w:r>
      <w:r>
        <w:t xml:space="preserve"> </w:t>
      </w:r>
      <w:r w:rsidRPr="00BF3355">
        <w:t>De</w:t>
      </w:r>
      <w:r>
        <w:t xml:space="preserve"> </w:t>
      </w:r>
      <w:r w:rsidRPr="00BF3355">
        <w:t>Mutación</w:t>
      </w:r>
      <w:r>
        <w:t>: Es la probabilidad de mutación de un individuo de la población, si se cumple esta probabilidad muta, sino no.</w:t>
      </w:r>
    </w:p>
    <w:p w:rsidR="00600518" w:rsidRDefault="00600518" w:rsidP="00BF3355">
      <w:pPr>
        <w:numPr>
          <w:ilvl w:val="0"/>
          <w:numId w:val="8"/>
        </w:numPr>
      </w:pPr>
      <w:r w:rsidRPr="00BF3355">
        <w:t>Minima</w:t>
      </w:r>
      <w:r>
        <w:t xml:space="preserve"> </w:t>
      </w:r>
      <w:r w:rsidRPr="00BF3355">
        <w:t>Variación</w:t>
      </w:r>
      <w:r>
        <w:t xml:space="preserve"> </w:t>
      </w:r>
      <w:r w:rsidRPr="00BF3355">
        <w:t>Entre</w:t>
      </w:r>
      <w:r>
        <w:t xml:space="preserve"> </w:t>
      </w:r>
      <w:r w:rsidRPr="00BF3355">
        <w:t>Generaciones</w:t>
      </w:r>
      <w:r>
        <w:t>: Es la variación entre aptitudes de poblaciones en dos iteraciones seguidas. La misma se usa como condición de corte si es menor a este valor.</w:t>
      </w:r>
      <w:r>
        <w:br w:type="page"/>
      </w:r>
    </w:p>
    <w:p w:rsidR="00600518" w:rsidRDefault="00600518" w:rsidP="00964080">
      <w:pPr>
        <w:pStyle w:val="Heading1"/>
      </w:pPr>
      <w:bookmarkStart w:id="2" w:name="_Toc392071256"/>
      <w:r>
        <w:t>Uso del Programa</w:t>
      </w:r>
      <w:bookmarkEnd w:id="2"/>
    </w:p>
    <w:p w:rsidR="00600518" w:rsidRPr="004D35EE" w:rsidRDefault="00600518" w:rsidP="004D35EE">
      <w:r>
        <w:t>Para utilizar el programa se debe compilar usando una maquina virtual java</w:t>
      </w:r>
    </w:p>
    <w:p w:rsidR="00600518" w:rsidRDefault="00600518" w:rsidP="00964080">
      <w:pPr>
        <w:pStyle w:val="Heading1"/>
        <w:sectPr w:rsidR="00600518" w:rsidSect="00830DC3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3" w:name="_Toc392071257"/>
    </w:p>
    <w:p w:rsidR="00600518" w:rsidRDefault="00600518" w:rsidP="00964080">
      <w:pPr>
        <w:pStyle w:val="Heading1"/>
        <w:sectPr w:rsidR="00600518" w:rsidSect="005A3691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00518" w:rsidRDefault="00600518" w:rsidP="005A3691">
      <w:pPr>
        <w:pStyle w:val="Heading1"/>
        <w:spacing w:before="0"/>
      </w:pPr>
      <w:r>
        <w:t>Código Fuente</w:t>
      </w:r>
      <w:bookmarkEnd w:id="3"/>
    </w:p>
    <w:p w:rsidR="00600518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eastAsia="Times New Roman" w:cs="Courier New"/>
          <w:lang w:val="en-US" w:eastAsia="es-ES"/>
        </w:rPr>
        <w:sectPr w:rsidR="00600518" w:rsidRPr="005A3691" w:rsidSect="005A3691">
          <w:type w:val="continuous"/>
          <w:pgSz w:w="15840" w:h="12240" w:orient="landscape"/>
          <w:pgMar w:top="735" w:right="1418" w:bottom="1701" w:left="1418" w:header="360" w:footer="709" w:gutter="0"/>
          <w:cols w:space="708"/>
          <w:docGrid w:linePitch="360"/>
        </w:sectPr>
      </w:pPr>
      <w:r w:rsidRPr="005A3691">
        <w:rPr>
          <w:rFonts w:eastAsia="Times New Roman" w:cs="Courier New"/>
          <w:lang w:val="en-US" w:eastAsia="es-ES"/>
        </w:rPr>
        <w:t>Main.java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package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genetico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import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java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util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ArrayList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class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smartTag w:uri="urn:schemas-microsoft-com:office:smarttags" w:element="place">
        <w:r w:rsidRPr="005A3691">
          <w:rPr>
            <w:rFonts w:ascii="Courier New" w:eastAsia="Times New Roman" w:hAnsi="Courier New" w:cs="Courier New"/>
            <w:color w:val="000000"/>
            <w:sz w:val="16"/>
            <w:szCs w:val="16"/>
            <w:lang w:val="en-US" w:eastAsia="es-ES"/>
          </w:rPr>
          <w:t>Main</w:t>
        </w:r>
      </w:smartTag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static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main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[]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args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s-ES" w:eastAsia="es-ES"/>
        </w:rPr>
        <w:t>"TP de Redes Complejas / Sistemas Multiagente"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s-ES" w:eastAsia="es-ES"/>
        </w:rPr>
        <w:t>"Alumnos:"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s-ES" w:eastAsia="es-ES"/>
        </w:rPr>
        <w:t>"    Stephanie Abigail Zurita"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    Hugo Chavar"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    Diego Meller"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Defino parametros y veo si hay archivo de configuraci󮍊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cantidadIndividuosEnPoblacion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100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tasaDeSeleccion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0.1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tasa de reproduccion es el mismo nro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tasaDeMutacion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0.01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minimaVariacionEntreGeneraciones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0.00000001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Creo la generacion 0 de la poblacion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Poblacion pobl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new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cantidadIndividuosEnPoblacion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    tasaDeSeleccion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tasaDeMutacion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    minimaVariacionEntreGeneraciones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ArrayList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aptitudPoblaciones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new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ArrayList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&gt;();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ArrayList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estAptitudPoblaciones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new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ArrayList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&gt;();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while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true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seleccion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selectReproduccion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aptitudPoblaciones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add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getAptitudPoblacion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calcAptitudPoblacion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indMedio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getAptitudPoblacion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indMin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getLeastIndividuo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indMax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getBestIndividuo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String res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format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"%9s"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format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"%.5f"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indMedio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))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"\t "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format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"%9s"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format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"%.5f"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indMax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))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s-ES" w:eastAsia="es-ES"/>
        </w:rPr>
        <w:t>"\t "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format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"%9s"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String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format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"%.5f"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indMin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estAptitudPoblaciones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add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res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if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(!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esCondicionDeFin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break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Individuo mejor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pobl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getMejor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s-ES" w:eastAsia="es-ES"/>
        </w:rPr>
        <w:t>"El mejor individuo tiene un valor de: "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mejor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getValor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out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s-ES" w:eastAsia="es-ES"/>
        </w:rPr>
        <w:t>"Gen.\t Aptitud Media\t Aptitud Peor\t Aptitud Mejor\t Individuo"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for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estAptitudPoblaciones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++)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8080"/>
          <w:sz w:val="16"/>
          <w:szCs w:val="16"/>
          <w:lang w:val="en-US" w:eastAsia="es-ES"/>
        </w:rPr>
        <w:t>"\t "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estAptitudPoblaciones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Default="00600518" w:rsidP="005A3691">
      <w:pPr>
        <w:sectPr w:rsidR="00600518" w:rsidSect="005A3691">
          <w:type w:val="continuous"/>
          <w:pgSz w:w="15840" w:h="12240" w:orient="landscape"/>
          <w:pgMar w:top="735" w:right="1418" w:bottom="1701" w:left="1418" w:header="360" w:footer="709" w:gutter="0"/>
          <w:cols w:num="2" w:space="708" w:equalWidth="0">
            <w:col w:w="6148" w:space="708"/>
            <w:col w:w="6148"/>
          </w:cols>
          <w:docGrid w:linePitch="360"/>
        </w:sectPr>
      </w:pPr>
    </w:p>
    <w:p w:rsidR="00600518" w:rsidRDefault="00600518" w:rsidP="005A3691"/>
    <w:p w:rsidR="00600518" w:rsidRPr="005A3691" w:rsidRDefault="00600518" w:rsidP="005A3691">
      <w:pPr>
        <w:shd w:val="clear" w:color="auto" w:fill="FFFFFF"/>
        <w:spacing w:after="0" w:line="240" w:lineRule="auto"/>
        <w:rPr>
          <w:rFonts w:eastAsia="Times New Roman" w:cs="Courier New"/>
          <w:lang w:val="en-US" w:eastAsia="es-ES"/>
        </w:rPr>
      </w:pPr>
      <w:r>
        <w:rPr>
          <w:rFonts w:eastAsia="Times New Roman" w:cs="Courier New"/>
          <w:lang w:val="en-US" w:eastAsia="es-ES"/>
        </w:rPr>
        <w:br w:type="page"/>
      </w:r>
      <w:r w:rsidRPr="005A3691">
        <w:rPr>
          <w:rFonts w:eastAsia="Times New Roman" w:cs="Courier New"/>
          <w:lang w:val="en-US" w:eastAsia="es-ES"/>
        </w:rPr>
        <w:t>Poblacion.java</w:t>
      </w:r>
    </w:p>
    <w:p w:rsidR="00600518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lang w:val="en-US" w:eastAsia="es-ES"/>
        </w:rPr>
        <w:sectPr w:rsidR="00600518" w:rsidSect="005A3691">
          <w:type w:val="continuous"/>
          <w:pgSz w:w="15840" w:h="12240" w:orient="landscape"/>
          <w:pgMar w:top="735" w:right="1418" w:bottom="1701" w:left="1418" w:header="360" w:footer="0" w:gutter="0"/>
          <w:cols w:space="708"/>
          <w:docGrid w:linePitch="360"/>
        </w:sect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package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genetico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import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java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util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.*;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class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Poblacion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getTamano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tamano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ArrayList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tamano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porcSeleccion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porcMutacion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aptitudAnterior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condicionDeFin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Constructor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tamano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porcSeleccion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porcMutacion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condDeFin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tamano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tamano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porcSeleccion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porcSeleccion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porcMutacion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porcMutacion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aptitudPoblacion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condicionDeFin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condDeFin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crear poblacion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listaIndividuos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new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ArrayList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&gt;();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it-IT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it-IT" w:eastAsia="es-ES"/>
        </w:rPr>
        <w:t>for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it-IT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tamano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++)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it-IT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it-IT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add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new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porcMutacion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calcAptitudPoblacion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getAptitudPoblacion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getCondicionDeFin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condicionDeFin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setAptitudAnterior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aptitudAnterior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getAptitudAnterior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aptitudAnterior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calcAptitudPoblacion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setAptitudAnterior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result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for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++)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result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result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aptitudPoblacion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result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/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Seleccion: eliminar las individuos con la menor aptitud o sea con la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aptitud maxima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seleccion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calcular el numero de individuos de borrar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aux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tamano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*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porcSeleccion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elim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aux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Collections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sort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Iterator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ite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iterator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elimino los"elim" elementos maximos de listaIndividuo,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while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ite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hasNext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ite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next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ite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remove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elim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--;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if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elim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break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eligo individuo al azar por la reproduccion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selectReproduccion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noReproduccion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tamano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-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for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noReproduccion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++)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random1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Math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random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*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-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random2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Math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random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*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-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res1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random1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res2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random2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Individuo ind1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res1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Individuo ind2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res2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Individuo indHijo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ind1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reproducirCon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ind2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add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indHijo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calcular condicion de fin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boolean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esCondicionDeFin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aptitud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getAptitudPoblacion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aAnterior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getAptitudAnterior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limit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getCondicionDeFin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check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Math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abs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1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-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aptitud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/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aAnterior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check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&gt;=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limit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for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++)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mutar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mostrarIndividuos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Collections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sort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Iterator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ite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iterator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while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ite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hasNext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Individuo 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ite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next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System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out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println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getBestIndividuo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max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act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for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++)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act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if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act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max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max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act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max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getLeastIndividuo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min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act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for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1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size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++)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act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i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if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act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min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act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min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Individuo getMejor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Collections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reverse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Individuo ind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listaIndividuos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get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pacing w:after="0"/>
        <w:rPr>
          <w:lang w:val="en-US"/>
        </w:rPr>
      </w:pPr>
      <w:r w:rsidRPr="005A3691">
        <w:rPr>
          <w:lang w:val="en-US"/>
        </w:rPr>
        <w:br w:type="page"/>
        <w:t>Individuo.java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package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genetico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import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java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util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Random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class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Individuo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implements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Comparable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Object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float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private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probabilidadMutacion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static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Random rand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new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Random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setValor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float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valor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float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getValor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return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probabilidadMutacion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probabilidadMutacion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probabilidadMutacion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valor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rand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nextFloat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*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200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-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n-US" w:eastAsia="es-ES"/>
        </w:rPr>
        <w:t>100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n-US" w:eastAsia="es-ES"/>
        </w:rPr>
        <w:t>// ramdom entre -100 y 100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calcularAptitud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Individuo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float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double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probabilidadMutacion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valor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probabilidadMutacion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probabilidadMutacion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calcularAptitud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calcularAptitud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aptitud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Math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pow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,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2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4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*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valor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-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4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n-U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mutar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if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rand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nextDouble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n-U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probabilidadMutacion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realizarMutacion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calcularAptitud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public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void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realizarMutacion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realizo una intercambio de 3 bits de los 32 que tiene un float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los la posicion de los bits a cambiar se elije de manera aleatoria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con una distribucion normal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valorComoBitsDeEntero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Float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floatToIntBits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this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valor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aux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cambiosValidos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3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FF"/>
          <w:sz w:val="16"/>
          <w:szCs w:val="16"/>
          <w:lang w:val="es-ES" w:eastAsia="es-ES"/>
        </w:rPr>
        <w:t>while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cambiosValidos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&gt;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0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los bits mas probables de ser cambiados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008000"/>
          <w:sz w:val="16"/>
          <w:szCs w:val="16"/>
          <w:lang w:val="es-ES" w:eastAsia="es-ES"/>
        </w:rPr>
        <w:t>// son los centrales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posicion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8000FF"/>
          <w:sz w:val="16"/>
          <w:szCs w:val="16"/>
          <w:lang w:val="es-ES" w:eastAsia="es-ES"/>
        </w:rPr>
        <w:t>int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3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*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rand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.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nextGaussian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()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+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15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);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aux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|=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color w:val="FF8000"/>
          <w:sz w:val="16"/>
          <w:szCs w:val="16"/>
          <w:lang w:val="es-ES" w:eastAsia="es-ES"/>
        </w:rPr>
        <w:t>1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&lt;&lt;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posicion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cambiosValidos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--;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valorComoBitsDeEntero ^= (aux &amp; 0xffffffff);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this.valor = Float.intBitsToFloat(valorComoBitsDeEntero);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calcularAptitud();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@Override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public String toString() 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return "Individuo [ valor=" + String.format("%.5f", this.valor)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+ ",aptitud= " + String.format("%.5f", this.aptitud) + "]";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public Individuo reproducirCon(Individuo other) 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Individuo hijo = new Individuo(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>(this.getValor() + other.getValor()) / 2,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    this.probabilidadMutacion);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return (hijo);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@Override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public int compareTo(Object obj) 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final int BEFORE = -1;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final int EQUAL = 0;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final int AFTER = 1;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if (this == obj) 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return EQUAL;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if (obj == null) 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return EQUAL;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if (!(obj instanceof Individuo)) {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return BEFORE;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Individuo other = (Individuo) obj;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if (this.getAptitud() &gt; other.getAptitud())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return BEFORE;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if (this.getAptitud() &lt; other.getAptitud())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n-US" w:eastAsia="es-ES"/>
        </w:rPr>
        <w:t xml:space="preserve">            </w:t>
      </w: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return AFTER;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    return EQUAL;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 xml:space="preserve">    }</w:t>
      </w:r>
    </w:p>
    <w:p w:rsidR="00600518" w:rsidRPr="005A3691" w:rsidRDefault="00600518" w:rsidP="005A3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</w:pPr>
      <w:r w:rsidRPr="005A3691">
        <w:rPr>
          <w:rFonts w:ascii="Courier New" w:eastAsia="Times New Roman" w:hAnsi="Courier New" w:cs="Courier New"/>
          <w:color w:val="000000"/>
          <w:sz w:val="16"/>
          <w:szCs w:val="16"/>
          <w:lang w:val="es-ES" w:eastAsia="es-ES"/>
        </w:rPr>
        <w:t>}</w:t>
      </w:r>
    </w:p>
    <w:sectPr w:rsidR="00600518" w:rsidRPr="005A3691" w:rsidSect="005A3691">
      <w:type w:val="continuous"/>
      <w:pgSz w:w="15840" w:h="12240" w:orient="landscape"/>
      <w:pgMar w:top="574" w:right="1418" w:bottom="719" w:left="1418" w:header="540" w:footer="0" w:gutter="0"/>
      <w:cols w:num="2" w:space="708" w:equalWidth="0">
        <w:col w:w="6148" w:space="708"/>
        <w:col w:w="6148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0518" w:rsidRDefault="00600518" w:rsidP="00A03F75">
      <w:pPr>
        <w:spacing w:after="0" w:line="240" w:lineRule="auto"/>
      </w:pPr>
      <w:r>
        <w:separator/>
      </w:r>
    </w:p>
  </w:endnote>
  <w:endnote w:type="continuationSeparator" w:id="0">
    <w:p w:rsidR="00600518" w:rsidRDefault="00600518" w:rsidP="00A03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?l?r ??f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BookmanL-Ligh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18" w:rsidRDefault="00600518" w:rsidP="00A410F3">
    <w:pPr>
      <w:pStyle w:val="Footer"/>
    </w:pPr>
    <w:r>
      <w:tab/>
    </w:r>
    <w:r>
      <w:tab/>
    </w:r>
  </w:p>
  <w:p w:rsidR="00600518" w:rsidRDefault="006005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18" w:rsidRDefault="00600518" w:rsidP="00A410F3">
    <w:pPr>
      <w:pStyle w:val="Footer"/>
    </w:pPr>
    <w:r>
      <w:t>1er Cuatrimestre 2014</w:t>
    </w:r>
    <w:r>
      <w:tab/>
    </w:r>
    <w:r>
      <w:tab/>
      <w:t xml:space="preserve">Página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  <w:r>
      <w:t xml:space="preserve"> de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8</w:t>
    </w:r>
    <w:r>
      <w:rPr>
        <w:b/>
      </w:rPr>
      <w:fldChar w:fldCharType="end"/>
    </w:r>
  </w:p>
  <w:p w:rsidR="00600518" w:rsidRDefault="006005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0518" w:rsidRDefault="00600518" w:rsidP="00A03F75">
      <w:pPr>
        <w:spacing w:after="0" w:line="240" w:lineRule="auto"/>
      </w:pPr>
      <w:r>
        <w:separator/>
      </w:r>
    </w:p>
  </w:footnote>
  <w:footnote w:type="continuationSeparator" w:id="0">
    <w:p w:rsidR="00600518" w:rsidRDefault="00600518" w:rsidP="00A03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18" w:rsidRDefault="00600518">
    <w:pPr>
      <w:pStyle w:val="Head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0518" w:rsidRDefault="00600518" w:rsidP="00EF0F91">
    <w:pPr>
      <w:pStyle w:val="Header"/>
    </w:pPr>
    <w:r>
      <w:t>75.19 – Teoría de la Comunicación</w:t>
    </w:r>
    <w:r>
      <w:tab/>
    </w:r>
    <w:r>
      <w:tab/>
      <w:t xml:space="preserve">Trabajo Práctico: Algoritmos  </w:t>
    </w:r>
  </w:p>
  <w:p w:rsidR="00600518" w:rsidRDefault="00600518">
    <w:pPr>
      <w:pStyle w:val="Header"/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204"/>
    <w:multiLevelType w:val="hybridMultilevel"/>
    <w:tmpl w:val="9404CE1A"/>
    <w:lvl w:ilvl="0" w:tplc="9FB42A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33667"/>
    <w:multiLevelType w:val="hybridMultilevel"/>
    <w:tmpl w:val="86FABA26"/>
    <w:lvl w:ilvl="0" w:tplc="2C0A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09A36E8C"/>
    <w:multiLevelType w:val="hybridMultilevel"/>
    <w:tmpl w:val="760ACEB0"/>
    <w:lvl w:ilvl="0" w:tplc="2C0A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">
    <w:nsid w:val="37E63C13"/>
    <w:multiLevelType w:val="hybridMultilevel"/>
    <w:tmpl w:val="214E16AA"/>
    <w:lvl w:ilvl="0" w:tplc="2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4E1953CA"/>
    <w:multiLevelType w:val="hybridMultilevel"/>
    <w:tmpl w:val="5444444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C7F3B53"/>
    <w:multiLevelType w:val="hybridMultilevel"/>
    <w:tmpl w:val="3AFE7F0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17FF2"/>
    <w:multiLevelType w:val="hybridMultilevel"/>
    <w:tmpl w:val="8C68F5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55759"/>
    <w:multiLevelType w:val="hybridMultilevel"/>
    <w:tmpl w:val="4A089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64A5"/>
    <w:rsid w:val="00026623"/>
    <w:rsid w:val="0009422C"/>
    <w:rsid w:val="000A1657"/>
    <w:rsid w:val="000A4C8B"/>
    <w:rsid w:val="000F01A5"/>
    <w:rsid w:val="001025DC"/>
    <w:rsid w:val="00110131"/>
    <w:rsid w:val="00111103"/>
    <w:rsid w:val="00123255"/>
    <w:rsid w:val="00171CE3"/>
    <w:rsid w:val="0020468B"/>
    <w:rsid w:val="00255B70"/>
    <w:rsid w:val="00277885"/>
    <w:rsid w:val="0028307C"/>
    <w:rsid w:val="00292197"/>
    <w:rsid w:val="002A3CC5"/>
    <w:rsid w:val="002F4B61"/>
    <w:rsid w:val="00303132"/>
    <w:rsid w:val="003114D8"/>
    <w:rsid w:val="00321AF1"/>
    <w:rsid w:val="0034217E"/>
    <w:rsid w:val="00371D9C"/>
    <w:rsid w:val="003A7E85"/>
    <w:rsid w:val="003C0D18"/>
    <w:rsid w:val="00430BC9"/>
    <w:rsid w:val="004343B0"/>
    <w:rsid w:val="00435D3C"/>
    <w:rsid w:val="0044771A"/>
    <w:rsid w:val="00450155"/>
    <w:rsid w:val="004570B0"/>
    <w:rsid w:val="004658B3"/>
    <w:rsid w:val="004703D9"/>
    <w:rsid w:val="00473FC2"/>
    <w:rsid w:val="004D35EE"/>
    <w:rsid w:val="005233A8"/>
    <w:rsid w:val="005364A5"/>
    <w:rsid w:val="00550091"/>
    <w:rsid w:val="00575307"/>
    <w:rsid w:val="00580484"/>
    <w:rsid w:val="005831A0"/>
    <w:rsid w:val="005A3691"/>
    <w:rsid w:val="005D2F6A"/>
    <w:rsid w:val="005E0C5E"/>
    <w:rsid w:val="00600518"/>
    <w:rsid w:val="0067090C"/>
    <w:rsid w:val="006B485C"/>
    <w:rsid w:val="006E1641"/>
    <w:rsid w:val="007239E3"/>
    <w:rsid w:val="0079277B"/>
    <w:rsid w:val="007B12F9"/>
    <w:rsid w:val="007C7AF4"/>
    <w:rsid w:val="007E0501"/>
    <w:rsid w:val="007E312F"/>
    <w:rsid w:val="007E66F9"/>
    <w:rsid w:val="007F11A8"/>
    <w:rsid w:val="008142BF"/>
    <w:rsid w:val="00830DC3"/>
    <w:rsid w:val="00850A62"/>
    <w:rsid w:val="00896E91"/>
    <w:rsid w:val="008A5EC5"/>
    <w:rsid w:val="008B4025"/>
    <w:rsid w:val="00927CF7"/>
    <w:rsid w:val="00950A01"/>
    <w:rsid w:val="009613C4"/>
    <w:rsid w:val="00964080"/>
    <w:rsid w:val="00987349"/>
    <w:rsid w:val="009875B1"/>
    <w:rsid w:val="009B4791"/>
    <w:rsid w:val="009D4D7E"/>
    <w:rsid w:val="009D6077"/>
    <w:rsid w:val="00A03F75"/>
    <w:rsid w:val="00A410F3"/>
    <w:rsid w:val="00A41A25"/>
    <w:rsid w:val="00A428A2"/>
    <w:rsid w:val="00A91F4F"/>
    <w:rsid w:val="00AB34C5"/>
    <w:rsid w:val="00B019FF"/>
    <w:rsid w:val="00B142D6"/>
    <w:rsid w:val="00B30F2B"/>
    <w:rsid w:val="00B479D2"/>
    <w:rsid w:val="00B6448D"/>
    <w:rsid w:val="00B82BD8"/>
    <w:rsid w:val="00B859BC"/>
    <w:rsid w:val="00BA2911"/>
    <w:rsid w:val="00BA41F3"/>
    <w:rsid w:val="00BB3511"/>
    <w:rsid w:val="00BC4AD1"/>
    <w:rsid w:val="00BE1D42"/>
    <w:rsid w:val="00BF3355"/>
    <w:rsid w:val="00C160D3"/>
    <w:rsid w:val="00C34F75"/>
    <w:rsid w:val="00C464CF"/>
    <w:rsid w:val="00C47D65"/>
    <w:rsid w:val="00C944A8"/>
    <w:rsid w:val="00CB2D3F"/>
    <w:rsid w:val="00CB6CDB"/>
    <w:rsid w:val="00CF1CDE"/>
    <w:rsid w:val="00D212FC"/>
    <w:rsid w:val="00D45652"/>
    <w:rsid w:val="00D47C70"/>
    <w:rsid w:val="00D6349F"/>
    <w:rsid w:val="00DB2B4E"/>
    <w:rsid w:val="00DD5CB6"/>
    <w:rsid w:val="00DF5775"/>
    <w:rsid w:val="00E0235A"/>
    <w:rsid w:val="00E13898"/>
    <w:rsid w:val="00E379EE"/>
    <w:rsid w:val="00E54887"/>
    <w:rsid w:val="00E5575A"/>
    <w:rsid w:val="00E605E8"/>
    <w:rsid w:val="00E71FB3"/>
    <w:rsid w:val="00EA2A18"/>
    <w:rsid w:val="00EC013A"/>
    <w:rsid w:val="00EC7AFB"/>
    <w:rsid w:val="00EE40BD"/>
    <w:rsid w:val="00EF0F91"/>
    <w:rsid w:val="00F15A48"/>
    <w:rsid w:val="00F2772F"/>
    <w:rsid w:val="00F60A67"/>
    <w:rsid w:val="00F617A9"/>
    <w:rsid w:val="00FC6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30D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5364A5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364A5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364A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64A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364A5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364A5"/>
    <w:rPr>
      <w:rFonts w:ascii="Cambria" w:hAnsi="Cambria" w:cs="Times New Roman"/>
      <w:b/>
      <w:bCs/>
      <w:color w:val="4F81BD"/>
    </w:rPr>
  </w:style>
  <w:style w:type="paragraph" w:styleId="TOCHeading">
    <w:name w:val="TOC Heading"/>
    <w:basedOn w:val="Heading1"/>
    <w:next w:val="Normal"/>
    <w:uiPriority w:val="99"/>
    <w:qFormat/>
    <w:rsid w:val="005364A5"/>
    <w:pPr>
      <w:outlineLvl w:val="9"/>
    </w:pPr>
    <w:rPr>
      <w:lang w:val="es-ES" w:eastAsia="en-US"/>
    </w:rPr>
  </w:style>
  <w:style w:type="paragraph" w:styleId="TOC1">
    <w:name w:val="toc 1"/>
    <w:basedOn w:val="Normal"/>
    <w:next w:val="Normal"/>
    <w:autoRedefine/>
    <w:uiPriority w:val="99"/>
    <w:rsid w:val="005364A5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5364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5364A5"/>
    <w:pPr>
      <w:spacing w:after="100"/>
      <w:ind w:left="440"/>
    </w:pPr>
  </w:style>
  <w:style w:type="character" w:styleId="Hyperlink">
    <w:name w:val="Hyperlink"/>
    <w:basedOn w:val="DefaultParagraphFont"/>
    <w:uiPriority w:val="99"/>
    <w:rsid w:val="005364A5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53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64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110131"/>
    <w:pPr>
      <w:ind w:left="720"/>
      <w:contextualSpacing/>
    </w:pPr>
  </w:style>
  <w:style w:type="table" w:styleId="TableGrid">
    <w:name w:val="Table Grid"/>
    <w:basedOn w:val="TableNormal"/>
    <w:uiPriority w:val="99"/>
    <w:rsid w:val="00E5488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03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03F75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03F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03F75"/>
    <w:rPr>
      <w:rFonts w:cs="Times New Roman"/>
    </w:rPr>
  </w:style>
  <w:style w:type="character" w:customStyle="1" w:styleId="sc161">
    <w:name w:val="sc161"/>
    <w:basedOn w:val="DefaultParagraphFont"/>
    <w:uiPriority w:val="99"/>
    <w:rsid w:val="005A3691"/>
    <w:rPr>
      <w:rFonts w:ascii="Courier New" w:hAnsi="Courier New" w:cs="Courier New"/>
      <w:color w:val="8000FF"/>
      <w:sz w:val="20"/>
      <w:szCs w:val="20"/>
    </w:rPr>
  </w:style>
  <w:style w:type="character" w:customStyle="1" w:styleId="sc0">
    <w:name w:val="sc0"/>
    <w:basedOn w:val="DefaultParagraphFont"/>
    <w:uiPriority w:val="99"/>
    <w:rsid w:val="005A3691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efaultParagraphFont"/>
    <w:uiPriority w:val="99"/>
    <w:rsid w:val="005A3691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uiPriority w:val="99"/>
    <w:rsid w:val="005A369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uiPriority w:val="99"/>
    <w:rsid w:val="005A3691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uiPriority w:val="99"/>
    <w:rsid w:val="005A3691"/>
    <w:rPr>
      <w:rFonts w:ascii="Courier New" w:hAnsi="Courier New" w:cs="Courier New"/>
      <w:color w:val="808080"/>
      <w:sz w:val="20"/>
      <w:szCs w:val="20"/>
    </w:rPr>
  </w:style>
  <w:style w:type="character" w:customStyle="1" w:styleId="sc21">
    <w:name w:val="sc21"/>
    <w:basedOn w:val="DefaultParagraphFont"/>
    <w:uiPriority w:val="99"/>
    <w:rsid w:val="005A3691"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DefaultParagraphFont"/>
    <w:uiPriority w:val="99"/>
    <w:rsid w:val="005A3691"/>
    <w:rPr>
      <w:rFonts w:ascii="Courier New" w:hAnsi="Courier New" w:cs="Courier New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83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614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65683863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62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628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656838604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64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618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656838622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63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8637">
                  <w:marLeft w:val="0"/>
                  <w:marRight w:val="0"/>
                  <w:marTop w:val="0"/>
                  <w:marBottom w:val="0"/>
                  <w:divBdr>
                    <w:top w:val="single" w:sz="6" w:space="11" w:color="CCCCCC"/>
                    <w:left w:val="single" w:sz="6" w:space="11" w:color="CCCCCC"/>
                    <w:bottom w:val="single" w:sz="6" w:space="11" w:color="BBBBBB"/>
                    <w:right w:val="single" w:sz="6" w:space="11" w:color="CCCCCC"/>
                  </w:divBdr>
                  <w:divsChild>
                    <w:div w:id="1656838613">
                      <w:marLeft w:val="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83863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838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8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8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429</TotalTime>
  <Pages>8</Pages>
  <Words>1853</Words>
  <Characters>10194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Tephi</dc:creator>
  <cp:keywords/>
  <dc:description/>
  <cp:lastModifiedBy>Diego</cp:lastModifiedBy>
  <cp:revision>83</cp:revision>
  <dcterms:created xsi:type="dcterms:W3CDTF">2014-04-27T02:51:00Z</dcterms:created>
  <dcterms:modified xsi:type="dcterms:W3CDTF">2014-07-02T18:19:00Z</dcterms:modified>
</cp:coreProperties>
</file>